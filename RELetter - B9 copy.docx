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F2134" w:rsidRDefault="00ED68D7" w:rsidP="00ED68D7">
      <w:r>
        <w:fldChar w:fldCharType="begin"/>
      </w:r>
      <w:r>
        <w:instrText xml:space="preserve"> SET LETTERHEAD “YES” </w:instrText>
      </w:r>
      <w:r>
        <w:fldChar w:fldCharType="separate"/>
      </w:r>
      <w:bookmarkStart w:id="1" w:name="LETTERHEAD"/>
      <w:r w:rsidR="001A4917">
        <w:rPr>
          <w:noProof/>
        </w:rPr>
        <w:t>YES</w:t>
      </w:r>
      <w:bookmarkEnd w:id="1"/>
      <w:r>
        <w:fldChar w:fldCharType="end"/>
      </w:r>
    </w:p>
    <w:p w:rsidR="00216C73" w:rsidRPr="00216C73" w:rsidRDefault="001712E0" w:rsidP="00216C73">
      <w:pPr>
        <w:rPr>
          <w:rFonts w:eastAsia="Times New Roman" w:cs="Times New Roman"/>
        </w:rPr>
      </w:pPr>
      <w:r>
        <w:fldChar w:fldCharType="begin"/>
      </w:r>
      <w:r>
        <w:instrText xml:space="preserve"> SET DEBUG “YES” </w:instrText>
      </w:r>
      <w:r>
        <w:fldChar w:fldCharType="separate"/>
      </w:r>
      <w:bookmarkStart w:id="2" w:name="DEBUG"/>
      <w:r w:rsidR="001A4917">
        <w:rPr>
          <w:noProof/>
        </w:rPr>
        <w:t>YES</w:t>
      </w:r>
      <w:bookmarkEnd w:id="2"/>
      <w:r>
        <w:fldChar w:fldCharType="end"/>
      </w:r>
    </w:p>
    <w:p w:rsidR="00216C73" w:rsidRPr="00216C73" w:rsidRDefault="00216C73" w:rsidP="00216C73">
      <w:pPr>
        <w:rPr>
          <w:rFonts w:eastAsia="Times New Roman" w:cs="Times New Roman"/>
        </w:rPr>
      </w:pPr>
      <w:r w:rsidRPr="00216C73">
        <w:rPr>
          <w:rFonts w:eastAsia="Times New Roman" w:cs="Times New Roman"/>
        </w:rPr>
        <w:fldChar w:fldCharType="begin"/>
      </w:r>
      <w:r w:rsidRPr="00216C73">
        <w:rPr>
          <w:rFonts w:eastAsia="Times New Roman" w:cs="Times New Roman"/>
        </w:rPr>
        <w:instrText xml:space="preserve"> SET SIGIMG "YES" </w:instrText>
      </w:r>
      <w:r w:rsidRPr="00216C73">
        <w:rPr>
          <w:rFonts w:eastAsia="Times New Roman" w:cs="Times New Roman"/>
        </w:rPr>
        <w:fldChar w:fldCharType="separate"/>
      </w:r>
      <w:bookmarkStart w:id="3" w:name="SIGNATURE"/>
      <w:bookmarkStart w:id="4" w:name="SIGIMG"/>
      <w:r w:rsidR="001A4917" w:rsidRPr="00216C73">
        <w:rPr>
          <w:rFonts w:eastAsia="Times New Roman" w:cs="Times New Roman"/>
          <w:noProof/>
        </w:rPr>
        <w:t>YES</w:t>
      </w:r>
      <w:bookmarkEnd w:id="4"/>
      <w:bookmarkEnd w:id="3"/>
      <w:r w:rsidRPr="00216C73">
        <w:rPr>
          <w:rFonts w:eastAsia="Times New Roman" w:cs="Times New Roman"/>
        </w:rPr>
        <w:fldChar w:fldCharType="end"/>
      </w:r>
    </w:p>
    <w:p w:rsidR="001712E0" w:rsidRPr="00ED68D7" w:rsidRDefault="001712E0" w:rsidP="00ED68D7"/>
    <w:sectPr w:rsidR="001712E0" w:rsidRPr="00ED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mailMerge>
    <w:mainDocumentType w:val="formLetters"/>
    <w:linkToQuery/>
    <w:dataType w:val="native"/>
    <w:connectString w:val="Provider=Microsoft.ACE.OLEDB.12.0;User ID=Admin;Data Source=C:\Users\wcohen\Desktop\Test Work\Ack Letters\Ver 3 - Chosing Letter Bodie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TTER___General_Ack$`"/>
    <w:dataSource r:id="rId2"/>
    <w:odso>
      <w:udl w:val="Provider=Microsoft.ACE.OLEDB.12.0;User ID=Admin;Data Source=C:\Users\wcohen\Desktop\Test Work\Ack Letters\Ver 3 - Chosing Letter Bodies\4.2.2015 testi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TTER___General_Ack$"/>
      <w:src r:id="rId3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var1" w:val="- DOCVAR(2) -"/>
  </w:docVars>
  <w:rsids>
    <w:rsidRoot w:val="007D1857"/>
    <w:rsid w:val="00004127"/>
    <w:rsid w:val="000D7E93"/>
    <w:rsid w:val="001378CE"/>
    <w:rsid w:val="001712E0"/>
    <w:rsid w:val="001A2FE0"/>
    <w:rsid w:val="001A4917"/>
    <w:rsid w:val="00216C73"/>
    <w:rsid w:val="00226E93"/>
    <w:rsid w:val="003B666F"/>
    <w:rsid w:val="00483B57"/>
    <w:rsid w:val="004F686B"/>
    <w:rsid w:val="005D4243"/>
    <w:rsid w:val="005F2134"/>
    <w:rsid w:val="00604F74"/>
    <w:rsid w:val="007144E2"/>
    <w:rsid w:val="007B02B9"/>
    <w:rsid w:val="007B5868"/>
    <w:rsid w:val="007D1857"/>
    <w:rsid w:val="0082465D"/>
    <w:rsid w:val="008A5321"/>
    <w:rsid w:val="008B3D83"/>
    <w:rsid w:val="008B57A7"/>
    <w:rsid w:val="00960C5A"/>
    <w:rsid w:val="009E6BDC"/>
    <w:rsid w:val="00A876CA"/>
    <w:rsid w:val="00AE1129"/>
    <w:rsid w:val="00CA7C4E"/>
    <w:rsid w:val="00D41C01"/>
    <w:rsid w:val="00D55447"/>
    <w:rsid w:val="00D76CD7"/>
    <w:rsid w:val="00D86D8D"/>
    <w:rsid w:val="00D94948"/>
    <w:rsid w:val="00DC66CF"/>
    <w:rsid w:val="00ED3D9B"/>
    <w:rsid w:val="00ED68D7"/>
    <w:rsid w:val="00F0755B"/>
    <w:rsid w:val="00F24831"/>
    <w:rsid w:val="00F306F2"/>
    <w:rsid w:val="00FD01A9"/>
    <w:rsid w:val="00FD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E761F-ABB3-4E44-9287-072D442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wcohen\Desktop\Test%20Work\Ack%20Letters\Ver%203%20-%20Chosing%20Letter%20Bodies\4.2.2015%20testing.XLSX" TargetMode="External"/><Relationship Id="rId2" Type="http://schemas.openxmlformats.org/officeDocument/2006/relationships/mailMergeSource" Target="file:///C:\Users\wcohen\Desktop\Test%20Work\Ack%20Letters\Ver%203%20-%20Chosing%20Letter%20Bodies\4.2.2015%20testing.XLSX" TargetMode="External"/><Relationship Id="rId1" Type="http://schemas.openxmlformats.org/officeDocument/2006/relationships/attachedTemplate" Target="file:///C:\Users\wcohen\Desktop\Test%20Work\Ack%20Letters\Ver%203%20-%20Chosing%20Letter%20Bodies\MergeVBATemplate.doc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E541E-318B-4C05-8878-B791288A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MergeVBATemplate.docm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Pozzar</dc:creator>
  <cp:keywords/>
  <dc:description/>
  <cp:lastModifiedBy>Will Cohen</cp:lastModifiedBy>
  <cp:revision>1</cp:revision>
  <dcterms:created xsi:type="dcterms:W3CDTF">2015-03-31T18:23:00Z</dcterms:created>
  <dcterms:modified xsi:type="dcterms:W3CDTF">2015-05-19T17:05:00Z</dcterms:modified>
</cp:coreProperties>
</file>