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626E91E2" w14:textId="77777777" w:rsidR="007146F7" w:rsidRPr="00216C73" w:rsidRDefault="007146F7" w:rsidP="007146F7">
      <w:pPr>
        <w:rPr>
          <w:rFonts w:eastAsia="Times New Roman" w:cs="Times New Roman"/>
        </w:rPr>
      </w:pPr>
      <w:r>
        <w:fldChar w:fldCharType="begin"/>
      </w:r>
      <w:r>
        <w:instrText xml:space="preserve"> SET TYPE “</w:instrText>
      </w:r>
      <w:r w:rsidR="00130731">
        <w:instrText>EXPORT</w:instrText>
      </w:r>
      <w:r>
        <w:instrText xml:space="preserve">” </w:instrText>
      </w:r>
      <w:r>
        <w:fldChar w:fldCharType="separate"/>
      </w:r>
      <w:bookmarkStart w:id="1" w:name="TYPE"/>
      <w:r w:rsidR="006021AF">
        <w:rPr>
          <w:noProof/>
        </w:rPr>
        <w:t>EXPORT</w:t>
      </w:r>
      <w:bookmarkEnd w:id="1"/>
      <w:r>
        <w:fldChar w:fldCharType="end"/>
      </w:r>
    </w:p>
    <w:p w14:paraId="626E91E3" w14:textId="77777777" w:rsidR="00985BBA" w:rsidRPr="00216C73" w:rsidRDefault="00985BBA" w:rsidP="00985BBA">
      <w:pPr>
        <w:rPr>
          <w:rFonts w:eastAsia="Times New Roman" w:cs="Times New Roman"/>
        </w:rPr>
      </w:pPr>
      <w:r>
        <w:fldChar w:fldCharType="begin"/>
      </w:r>
      <w:r>
        <w:instrText xml:space="preserve"> SET DEBUG “</w:instrText>
      </w:r>
      <w:r w:rsidR="004F2F67">
        <w:instrText>YES</w:instrText>
      </w:r>
      <w:r>
        <w:instrText xml:space="preserve">” </w:instrText>
      </w:r>
      <w:r>
        <w:fldChar w:fldCharType="separate"/>
      </w:r>
      <w:bookmarkStart w:id="2" w:name="DEBUG"/>
      <w:r w:rsidR="006021AF">
        <w:rPr>
          <w:noProof/>
        </w:rPr>
        <w:t>YES</w:t>
      </w:r>
      <w:bookmarkEnd w:id="2"/>
      <w:r>
        <w:fldChar w:fldCharType="end"/>
      </w:r>
    </w:p>
    <w:p w14:paraId="626E91E4" w14:textId="77777777" w:rsidR="00985BBA" w:rsidRDefault="00985BBA" w:rsidP="00985BBA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</w:instrText>
      </w:r>
      <w:r>
        <w:rPr>
          <w:rFonts w:eastAsia="Times New Roman" w:cs="Times New Roman"/>
        </w:rPr>
        <w:instrText>POPUP</w:instrText>
      </w:r>
      <w:r w:rsidRPr="00216C73">
        <w:rPr>
          <w:rFonts w:eastAsia="Times New Roman" w:cs="Times New Roman"/>
        </w:rPr>
        <w:instrText xml:space="preserve"> "</w:instrText>
      </w:r>
      <w:r w:rsidR="00E07579">
        <w:rPr>
          <w:rFonts w:eastAsia="Times New Roman" w:cs="Times New Roman"/>
        </w:rPr>
        <w:instrText>YES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3" w:name="POPUP"/>
      <w:r w:rsidR="006021AF">
        <w:rPr>
          <w:rFonts w:eastAsia="Times New Roman" w:cs="Times New Roman"/>
          <w:noProof/>
        </w:rPr>
        <w:t>YES</w:t>
      </w:r>
      <w:bookmarkEnd w:id="3"/>
      <w:r w:rsidRPr="00216C73">
        <w:rPr>
          <w:rFonts w:eastAsia="Times New Roman" w:cs="Times New Roman"/>
        </w:rPr>
        <w:fldChar w:fldCharType="end"/>
      </w:r>
    </w:p>
    <w:p w14:paraId="626E91E5" w14:textId="77777777" w:rsidR="005F2134" w:rsidRDefault="00ED68D7" w:rsidP="00ED68D7">
      <w:r>
        <w:fldChar w:fldCharType="begin"/>
      </w:r>
      <w:r>
        <w:instrText xml:space="preserve"> SET LETTERHEAD “</w:instrText>
      </w:r>
      <w:r w:rsidR="000E014E">
        <w:instrText>NO</w:instrText>
      </w:r>
      <w:r>
        <w:instrText xml:space="preserve">” </w:instrText>
      </w:r>
      <w:r>
        <w:fldChar w:fldCharType="separate"/>
      </w:r>
      <w:bookmarkStart w:id="4" w:name="LETTERHEAD"/>
      <w:r w:rsidR="006021AF">
        <w:rPr>
          <w:noProof/>
        </w:rPr>
        <w:t>NO</w:t>
      </w:r>
      <w:bookmarkEnd w:id="4"/>
      <w:r>
        <w:fldChar w:fldCharType="end"/>
      </w:r>
    </w:p>
    <w:p w14:paraId="626E91E6" w14:textId="77777777" w:rsidR="001712E0" w:rsidRDefault="00216C73" w:rsidP="00ED68D7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</w:instrText>
      </w:r>
      <w:r w:rsidR="0071737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5" w:name="SIGNATURE"/>
      <w:bookmarkStart w:id="6" w:name="SIGIMG"/>
      <w:r w:rsidR="006021AF">
        <w:rPr>
          <w:rFonts w:eastAsia="Times New Roman" w:cs="Times New Roman"/>
          <w:noProof/>
        </w:rPr>
        <w:t>NO</w:t>
      </w:r>
      <w:bookmarkEnd w:id="6"/>
      <w:bookmarkEnd w:id="5"/>
      <w:r w:rsidRPr="00216C73">
        <w:rPr>
          <w:rFonts w:eastAsia="Times New Roman" w:cs="Times New Roman"/>
        </w:rPr>
        <w:fldChar w:fldCharType="end"/>
      </w:r>
    </w:p>
    <w:p w14:paraId="626E91E7" w14:textId="77777777" w:rsidR="00DF3F70" w:rsidRPr="00ED68D7" w:rsidRDefault="00DF3F70" w:rsidP="00DF3F70"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</w:instrText>
      </w:r>
      <w:r w:rsidR="00FB3D2B">
        <w:rPr>
          <w:rFonts w:eastAsia="Times New Roman" w:cs="Times New Roman"/>
        </w:rPr>
        <w:instrText>M</w:instrText>
      </w:r>
      <w:r>
        <w:rPr>
          <w:rFonts w:eastAsia="Times New Roman" w:cs="Times New Roman"/>
        </w:rPr>
        <w:instrText>G</w:instrText>
      </w:r>
      <w:r w:rsidRPr="00216C73">
        <w:rPr>
          <w:rFonts w:eastAsia="Times New Roman" w:cs="Times New Roman"/>
        </w:rPr>
        <w:instrText xml:space="preserve"> "</w:instrText>
      </w:r>
      <w:r w:rsidR="00791F5D">
        <w:rPr>
          <w:rFonts w:eastAsia="Times New Roman" w:cs="Times New Roman"/>
        </w:rPr>
        <w:instrText>NO</w:instrText>
      </w:r>
      <w:r w:rsidRPr="00216C73">
        <w:rPr>
          <w:rFonts w:eastAsia="Times New Roman" w:cs="Times New Roman"/>
        </w:rPr>
        <w:instrText xml:space="preserve">" </w:instrText>
      </w:r>
      <w:r w:rsidRPr="00216C73">
        <w:rPr>
          <w:rFonts w:eastAsia="Times New Roman" w:cs="Times New Roman"/>
        </w:rPr>
        <w:fldChar w:fldCharType="separate"/>
      </w:r>
      <w:bookmarkStart w:id="7" w:name="SIGLG"/>
      <w:bookmarkStart w:id="8" w:name="SIGMG"/>
      <w:r w:rsidR="006021AF">
        <w:rPr>
          <w:rFonts w:eastAsia="Times New Roman" w:cs="Times New Roman"/>
          <w:noProof/>
        </w:rPr>
        <w:t>NO</w:t>
      </w:r>
      <w:bookmarkEnd w:id="8"/>
      <w:bookmarkEnd w:id="7"/>
      <w:r w:rsidRPr="00216C73">
        <w:rPr>
          <w:rFonts w:eastAsia="Times New Roman" w:cs="Times New Roman"/>
        </w:rPr>
        <w:fldChar w:fldCharType="end"/>
      </w:r>
    </w:p>
    <w:p w14:paraId="626E91E8" w14:textId="1DA574F5" w:rsidR="00DF3F70" w:rsidRPr="00ED68D7" w:rsidRDefault="00DF3F70" w:rsidP="00ED68D7"/>
    <w:sectPr w:rsidR="00DF3F7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wcohen\Desktop\Ver 11 - Adding Principle Giving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`"/>
    <w:dataSource r:id="rId2"/>
    <w:odso>
      <w:udl w:val="Provider=Microsoft.ACE.OLEDB.12.0;User ID=Admin;Data Source=C:\Users\wcohen\Desktop\Ver 11 - Adding Principle Giving\TestingHarness_EXPORT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80C31"/>
    <w:rsid w:val="000A6C5C"/>
    <w:rsid w:val="000D7E93"/>
    <w:rsid w:val="000E014E"/>
    <w:rsid w:val="00130731"/>
    <w:rsid w:val="001378CE"/>
    <w:rsid w:val="001712E0"/>
    <w:rsid w:val="001925E9"/>
    <w:rsid w:val="001A2FE0"/>
    <w:rsid w:val="001A4917"/>
    <w:rsid w:val="001F1E4C"/>
    <w:rsid w:val="00216C73"/>
    <w:rsid w:val="00226E93"/>
    <w:rsid w:val="00241ECD"/>
    <w:rsid w:val="003B666F"/>
    <w:rsid w:val="00460B66"/>
    <w:rsid w:val="00467BF7"/>
    <w:rsid w:val="00483B57"/>
    <w:rsid w:val="004933ED"/>
    <w:rsid w:val="004E5664"/>
    <w:rsid w:val="004F2F67"/>
    <w:rsid w:val="004F686B"/>
    <w:rsid w:val="00511D7F"/>
    <w:rsid w:val="005A6FAB"/>
    <w:rsid w:val="005D4243"/>
    <w:rsid w:val="005F2134"/>
    <w:rsid w:val="006021AF"/>
    <w:rsid w:val="00604F74"/>
    <w:rsid w:val="006A5824"/>
    <w:rsid w:val="007144E2"/>
    <w:rsid w:val="007146F7"/>
    <w:rsid w:val="0071737D"/>
    <w:rsid w:val="00791F5D"/>
    <w:rsid w:val="007951DB"/>
    <w:rsid w:val="007B02B9"/>
    <w:rsid w:val="007B5868"/>
    <w:rsid w:val="007D1857"/>
    <w:rsid w:val="0082465D"/>
    <w:rsid w:val="008A5321"/>
    <w:rsid w:val="008B2B4B"/>
    <w:rsid w:val="008B3D83"/>
    <w:rsid w:val="008B57A7"/>
    <w:rsid w:val="00960C5A"/>
    <w:rsid w:val="00985BBA"/>
    <w:rsid w:val="009E6BDC"/>
    <w:rsid w:val="00A50F09"/>
    <w:rsid w:val="00A876CA"/>
    <w:rsid w:val="00AC6742"/>
    <w:rsid w:val="00AE1129"/>
    <w:rsid w:val="00AF22D3"/>
    <w:rsid w:val="00CA7C4E"/>
    <w:rsid w:val="00D41C01"/>
    <w:rsid w:val="00D55447"/>
    <w:rsid w:val="00D76CD7"/>
    <w:rsid w:val="00D82D4F"/>
    <w:rsid w:val="00D86D8D"/>
    <w:rsid w:val="00D94948"/>
    <w:rsid w:val="00DC66CF"/>
    <w:rsid w:val="00DF3F70"/>
    <w:rsid w:val="00E07579"/>
    <w:rsid w:val="00ED3D9B"/>
    <w:rsid w:val="00ED68D7"/>
    <w:rsid w:val="00F0755B"/>
    <w:rsid w:val="00F16112"/>
    <w:rsid w:val="00F24831"/>
    <w:rsid w:val="00F306F2"/>
    <w:rsid w:val="00FA0810"/>
    <w:rsid w:val="00FA2F05"/>
    <w:rsid w:val="00FB3D2B"/>
    <w:rsid w:val="00FC1055"/>
    <w:rsid w:val="00FC771B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1E2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esktop\Ver%2011%20-%20Adding%20Principle%20Giving\TestingHarness_EXPORT.xls" TargetMode="External"/><Relationship Id="rId2" Type="http://schemas.openxmlformats.org/officeDocument/2006/relationships/mailMergeSource" Target="file:///C:\Users\wcohen\Desktop\Ver%2011%20-%20Adding%20Principle%20Giving\TestingHarness_EXPORT.xls" TargetMode="External"/><Relationship Id="rId1" Type="http://schemas.openxmlformats.org/officeDocument/2006/relationships/attachedTemplate" Target="file:///C:\Users\wcohen\Desktop\Ver%2011%20-%20Adding%20Principle%20Giving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3318-3E89-417F-8128-1A4CD1D7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78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17</cp:revision>
  <dcterms:created xsi:type="dcterms:W3CDTF">2015-06-12T16:40:00Z</dcterms:created>
  <dcterms:modified xsi:type="dcterms:W3CDTF">2016-03-22T15:14:00Z</dcterms:modified>
</cp:coreProperties>
</file>