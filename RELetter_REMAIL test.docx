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3616ACC" w14:textId="77777777" w:rsidR="007146F7" w:rsidRPr="00216C73" w:rsidRDefault="007146F7" w:rsidP="007146F7">
      <w:pPr>
        <w:rPr>
          <w:rFonts w:eastAsia="Times New Roman" w:cs="Times New Roman"/>
        </w:rPr>
      </w:pPr>
      <w:r>
        <w:fldChar w:fldCharType="begin"/>
      </w:r>
      <w:r>
        <w:instrText xml:space="preserve"> SET TYPE “</w:instrText>
      </w:r>
      <w:r w:rsidR="00017CF5">
        <w:instrText>REMAIL</w:instrText>
      </w:r>
      <w:r>
        <w:instrText xml:space="preserve">” </w:instrText>
      </w:r>
      <w:r>
        <w:fldChar w:fldCharType="separate"/>
      </w:r>
      <w:bookmarkStart w:id="1" w:name="TYPE"/>
      <w:r w:rsidR="00190A3C">
        <w:rPr>
          <w:noProof/>
        </w:rPr>
        <w:t>REMAIL</w:t>
      </w:r>
      <w:bookmarkEnd w:id="1"/>
      <w:r>
        <w:fldChar w:fldCharType="end"/>
      </w:r>
    </w:p>
    <w:p w14:paraId="33616ACD" w14:textId="77777777" w:rsidR="00985BBA" w:rsidRPr="00216C73" w:rsidRDefault="00985BBA" w:rsidP="00985BBA">
      <w:pPr>
        <w:rPr>
          <w:rFonts w:eastAsia="Times New Roman" w:cs="Times New Roman"/>
        </w:rPr>
      </w:pPr>
      <w:r>
        <w:fldChar w:fldCharType="begin"/>
      </w:r>
      <w:r>
        <w:instrText xml:space="preserve"> SET DEBUG “</w:instrText>
      </w:r>
      <w:r w:rsidR="00017CF5">
        <w:instrText>YES</w:instrText>
      </w:r>
      <w:r>
        <w:instrText xml:space="preserve">” </w:instrText>
      </w:r>
      <w:r>
        <w:fldChar w:fldCharType="separate"/>
      </w:r>
      <w:bookmarkStart w:id="2" w:name="DEBUG"/>
      <w:r w:rsidR="00190A3C">
        <w:rPr>
          <w:noProof/>
        </w:rPr>
        <w:t>YES</w:t>
      </w:r>
      <w:bookmarkEnd w:id="2"/>
      <w:r>
        <w:fldChar w:fldCharType="end"/>
      </w:r>
    </w:p>
    <w:p w14:paraId="33616ACE" w14:textId="77777777" w:rsidR="00985BBA" w:rsidRDefault="00985BBA" w:rsidP="00985BBA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</w:instrText>
      </w:r>
      <w:r>
        <w:rPr>
          <w:rFonts w:eastAsia="Times New Roman" w:cs="Times New Roman"/>
        </w:rPr>
        <w:instrText>POPUP</w:instrText>
      </w:r>
      <w:r w:rsidRPr="00216C73">
        <w:rPr>
          <w:rFonts w:eastAsia="Times New Roman" w:cs="Times New Roman"/>
        </w:rPr>
        <w:instrText xml:space="preserve"> "</w:instrText>
      </w:r>
      <w:r w:rsidR="000E014E">
        <w:rPr>
          <w:rFonts w:eastAsia="Times New Roman" w:cs="Times New Roman"/>
        </w:rPr>
        <w:instrText>NO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3" w:name="POPUP"/>
      <w:r w:rsidR="00190A3C">
        <w:rPr>
          <w:rFonts w:eastAsia="Times New Roman" w:cs="Times New Roman"/>
          <w:noProof/>
        </w:rPr>
        <w:t>NO</w:t>
      </w:r>
      <w:bookmarkEnd w:id="3"/>
      <w:r w:rsidRPr="00216C73">
        <w:rPr>
          <w:rFonts w:eastAsia="Times New Roman" w:cs="Times New Roman"/>
        </w:rPr>
        <w:fldChar w:fldCharType="end"/>
      </w:r>
    </w:p>
    <w:p w14:paraId="33616ACF" w14:textId="77777777" w:rsidR="005F2134" w:rsidRDefault="00ED68D7" w:rsidP="00ED68D7">
      <w:r>
        <w:fldChar w:fldCharType="begin"/>
      </w:r>
      <w:r>
        <w:instrText xml:space="preserve"> SET LETTERHEAD “</w:instrText>
      </w:r>
      <w:r w:rsidR="000E014E">
        <w:instrText>NO</w:instrText>
      </w:r>
      <w:r>
        <w:instrText xml:space="preserve">” </w:instrText>
      </w:r>
      <w:r>
        <w:fldChar w:fldCharType="separate"/>
      </w:r>
      <w:bookmarkStart w:id="4" w:name="LETTERHEAD"/>
      <w:r w:rsidR="00190A3C">
        <w:rPr>
          <w:noProof/>
        </w:rPr>
        <w:t>NO</w:t>
      </w:r>
      <w:bookmarkEnd w:id="4"/>
      <w:r>
        <w:fldChar w:fldCharType="end"/>
      </w:r>
    </w:p>
    <w:p w14:paraId="33616AD0" w14:textId="77777777" w:rsidR="001712E0" w:rsidRDefault="00216C73" w:rsidP="00ED68D7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SIGIMG "YES" </w:instrText>
      </w:r>
      <w:r w:rsidRPr="00216C73">
        <w:rPr>
          <w:rFonts w:eastAsia="Times New Roman" w:cs="Times New Roman"/>
        </w:rPr>
        <w:fldChar w:fldCharType="separate"/>
      </w:r>
      <w:bookmarkStart w:id="5" w:name="SIGNATURE"/>
      <w:bookmarkStart w:id="6" w:name="SIGIMG"/>
      <w:r w:rsidR="00190A3C" w:rsidRPr="00216C73">
        <w:rPr>
          <w:rFonts w:eastAsia="Times New Roman" w:cs="Times New Roman"/>
          <w:noProof/>
        </w:rPr>
        <w:t>YES</w:t>
      </w:r>
      <w:bookmarkEnd w:id="6"/>
      <w:bookmarkEnd w:id="5"/>
      <w:r w:rsidRPr="00216C73">
        <w:rPr>
          <w:rFonts w:eastAsia="Times New Roman" w:cs="Times New Roman"/>
        </w:rPr>
        <w:fldChar w:fldCharType="end"/>
      </w:r>
    </w:p>
    <w:p w14:paraId="33616AD1" w14:textId="77777777" w:rsidR="004D4422" w:rsidRPr="00ED68D7" w:rsidRDefault="004D4422" w:rsidP="00ED68D7">
      <w:r w:rsidRPr="004D4422">
        <w:rPr>
          <w:rFonts w:eastAsia="Times New Roman" w:cs="Times New Roman"/>
        </w:rPr>
        <w:fldChar w:fldCharType="begin"/>
      </w:r>
      <w:r w:rsidR="00115196">
        <w:rPr>
          <w:rFonts w:eastAsia="Times New Roman" w:cs="Times New Roman"/>
        </w:rPr>
        <w:instrText xml:space="preserve"> SET SIGM</w:instrText>
      </w:r>
      <w:r w:rsidRPr="004D4422">
        <w:rPr>
          <w:rFonts w:eastAsia="Times New Roman" w:cs="Times New Roman"/>
        </w:rPr>
        <w:instrText>G "</w:instrText>
      </w:r>
      <w:r w:rsidR="00690D3F">
        <w:rPr>
          <w:rFonts w:eastAsia="Times New Roman" w:cs="Times New Roman"/>
        </w:rPr>
        <w:instrText>NO</w:instrText>
      </w:r>
      <w:r w:rsidRPr="004D4422">
        <w:rPr>
          <w:rFonts w:eastAsia="Times New Roman" w:cs="Times New Roman"/>
        </w:rPr>
        <w:instrText xml:space="preserve">" </w:instrText>
      </w:r>
      <w:r w:rsidRPr="004D4422">
        <w:rPr>
          <w:rFonts w:eastAsia="Times New Roman" w:cs="Times New Roman"/>
        </w:rPr>
        <w:fldChar w:fldCharType="separate"/>
      </w:r>
      <w:bookmarkStart w:id="7" w:name="SIGLG"/>
      <w:bookmarkStart w:id="8" w:name="SIGMG"/>
      <w:r w:rsidR="00190A3C">
        <w:rPr>
          <w:rFonts w:eastAsia="Times New Roman" w:cs="Times New Roman"/>
          <w:noProof/>
        </w:rPr>
        <w:t>NO</w:t>
      </w:r>
      <w:bookmarkEnd w:id="8"/>
      <w:bookmarkEnd w:id="7"/>
      <w:r w:rsidRPr="004D4422">
        <w:rPr>
          <w:rFonts w:eastAsia="Times New Roman" w:cs="Times New Roman"/>
        </w:rPr>
        <w:fldChar w:fldCharType="end"/>
      </w:r>
    </w:p>
    <w:sectPr w:rsidR="004D4422" w:rsidRPr="00ED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mailMerge>
    <w:mainDocumentType w:val="formLetters"/>
    <w:linkToQuery/>
    <w:dataType w:val="native"/>
    <w:connectString w:val="Provider=Microsoft.ACE.OLEDB.12.0;User ID=Admin;Data Source=C:\Users\wcohen\OneDrive for Business\Projects\Ack Letters\Ver 11 - Adding Principle Giving\TestingHarness_REMAIL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2"/>
    <w:odso>
      <w:udl w:val="Provider=Microsoft.ACE.OLEDB.12.0;User ID=Admin;Data Source=C:\Users\wcohen\OneDrive for Business\Projects\Ack Letters\Ver 11 - Adding Principle Giving\TestingHarness_REMAIL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3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_line_1"/>
        <w:mappedName w:val="Address 1"/>
        <w:column w:val="15"/>
        <w:lid w:val="en-US"/>
      </w:fieldMapData>
      <w:fieldMapData>
        <w:type w:val="dbColumn"/>
        <w:name w:val="Address_line_2"/>
        <w:mappedName w:val="Address 2"/>
        <w:column w:val="16"/>
        <w:lid w:val="en-US"/>
      </w:fieldMapData>
      <w:fieldMapData>
        <w:type w:val="dbColumn"/>
        <w:name w:val="City"/>
        <w:mappedName w:val="City"/>
        <w:column w:val="18"/>
        <w:lid w:val="en-US"/>
      </w:fieldMapData>
      <w:fieldMapData>
        <w:type w:val="dbColumn"/>
        <w:name w:val="State"/>
        <w:mappedName w:val="State"/>
        <w:column w:val="19"/>
        <w:lid w:val="en-US"/>
      </w:fieldMapData>
      <w:fieldMapData>
        <w:type w:val="dbColumn"/>
        <w:name w:val="ZIP_Code"/>
        <w:mappedName w:val="Postal Code"/>
        <w:column w:val="20"/>
        <w:lid w:val="en-US"/>
      </w:fieldMapData>
      <w:fieldMapData>
        <w:type w:val="dbColumn"/>
        <w:name w:val="Country"/>
        <w:mappedName w:val="Country or Region"/>
        <w:column w:val="2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_line_3"/>
        <w:mappedName w:val="Address 3"/>
        <w:column w:val="17"/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var1" w:val="- DOCVAR(2) -"/>
  </w:docVars>
  <w:rsids>
    <w:rsidRoot w:val="007D1857"/>
    <w:rsid w:val="00004127"/>
    <w:rsid w:val="00017CF5"/>
    <w:rsid w:val="00023E91"/>
    <w:rsid w:val="0006395F"/>
    <w:rsid w:val="000A6C5C"/>
    <w:rsid w:val="000D7E93"/>
    <w:rsid w:val="000E014E"/>
    <w:rsid w:val="00115196"/>
    <w:rsid w:val="00121086"/>
    <w:rsid w:val="00130731"/>
    <w:rsid w:val="001378CE"/>
    <w:rsid w:val="001712E0"/>
    <w:rsid w:val="00190A3C"/>
    <w:rsid w:val="001A2FE0"/>
    <w:rsid w:val="001A4917"/>
    <w:rsid w:val="001F1E4C"/>
    <w:rsid w:val="00216C73"/>
    <w:rsid w:val="00226E93"/>
    <w:rsid w:val="003B666F"/>
    <w:rsid w:val="00467BF7"/>
    <w:rsid w:val="00483B57"/>
    <w:rsid w:val="004933ED"/>
    <w:rsid w:val="004D4422"/>
    <w:rsid w:val="004E5664"/>
    <w:rsid w:val="004F686B"/>
    <w:rsid w:val="00511D7F"/>
    <w:rsid w:val="005D4243"/>
    <w:rsid w:val="005F2134"/>
    <w:rsid w:val="00604F74"/>
    <w:rsid w:val="00690D3F"/>
    <w:rsid w:val="007144E2"/>
    <w:rsid w:val="007146F7"/>
    <w:rsid w:val="007B02B9"/>
    <w:rsid w:val="007B5868"/>
    <w:rsid w:val="007D1857"/>
    <w:rsid w:val="0082465D"/>
    <w:rsid w:val="008A5321"/>
    <w:rsid w:val="008B3D83"/>
    <w:rsid w:val="008B57A7"/>
    <w:rsid w:val="00960C5A"/>
    <w:rsid w:val="00985BBA"/>
    <w:rsid w:val="00997998"/>
    <w:rsid w:val="009E6BDC"/>
    <w:rsid w:val="00A876CA"/>
    <w:rsid w:val="00AC6742"/>
    <w:rsid w:val="00AE1129"/>
    <w:rsid w:val="00CA7C4E"/>
    <w:rsid w:val="00D04B68"/>
    <w:rsid w:val="00D41C01"/>
    <w:rsid w:val="00D4477C"/>
    <w:rsid w:val="00D55447"/>
    <w:rsid w:val="00D76CD7"/>
    <w:rsid w:val="00D82D4F"/>
    <w:rsid w:val="00D86D8D"/>
    <w:rsid w:val="00D94948"/>
    <w:rsid w:val="00DC66CF"/>
    <w:rsid w:val="00ED3D9B"/>
    <w:rsid w:val="00ED68D7"/>
    <w:rsid w:val="00EF49F9"/>
    <w:rsid w:val="00F0755B"/>
    <w:rsid w:val="00F16112"/>
    <w:rsid w:val="00F24831"/>
    <w:rsid w:val="00F306F2"/>
    <w:rsid w:val="00F77829"/>
    <w:rsid w:val="00FA2F05"/>
    <w:rsid w:val="00FC771B"/>
    <w:rsid w:val="00FD01A9"/>
    <w:rsid w:val="00F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6ACC"/>
  <w15:chartTrackingRefBased/>
  <w15:docId w15:val="{EE2E761F-ABB3-4E44-9287-072D442B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wcohen\OneDrive%20for%20Business\Projects\Ack%20Letters\Ver%2011%20-%20Adding%20Principle%20Giving\TestingHarness_REMAIL.xls" TargetMode="External"/><Relationship Id="rId2" Type="http://schemas.openxmlformats.org/officeDocument/2006/relationships/mailMergeSource" Target="file:///C:\Users\wcohen\OneDrive%20for%20Business\Projects\Ack%20Letters\Ver%2011%20-%20Adding%20Principle%20Giving\TestingHarness_REMAIL.xls" TargetMode="External"/><Relationship Id="rId1" Type="http://schemas.openxmlformats.org/officeDocument/2006/relationships/attachedTemplate" Target="file:///C:\Users\wcohen\OneDrive%20for%20Business\Projects\Ack%20Letters\Ver%2011%20-%20Adding%20Principle%20Giving\MergeVBATemplate.do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BDA3E-B25C-4B65-9A33-C4495B2CF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MergeVBATemplate.docm</Template>
  <TotalTime>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Pozzar</dc:creator>
  <cp:keywords/>
  <dc:description/>
  <cp:lastModifiedBy>Will Cohen</cp:lastModifiedBy>
  <cp:revision>14</cp:revision>
  <dcterms:created xsi:type="dcterms:W3CDTF">2015-06-12T16:35:00Z</dcterms:created>
  <dcterms:modified xsi:type="dcterms:W3CDTF">2016-03-21T18:17:00Z</dcterms:modified>
</cp:coreProperties>
</file>